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003EF2">
      <w:pPr>
        <w:pStyle w:val="Title"/>
        <w:jc w:val="right"/>
        <w:rPr>
          <w:rFonts w:ascii="Times New Roman" w:hAnsi="Times New Roman"/>
        </w:rPr>
      </w:pPr>
      <w:r>
        <w:t>Car Selling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A70751">
            <w:pPr>
              <w:pStyle w:val="Tabletext"/>
            </w:pPr>
            <w:r>
              <w:t>21/03/17</w:t>
            </w:r>
          </w:p>
        </w:tc>
        <w:tc>
          <w:tcPr>
            <w:tcW w:w="1152" w:type="dxa"/>
          </w:tcPr>
          <w:p w:rsidR="008C4393" w:rsidRPr="00D047E9" w:rsidRDefault="00A7075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A70751">
            <w:pPr>
              <w:pStyle w:val="Tabletext"/>
            </w:pPr>
            <w:r>
              <w:t>Abrudan Darius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F14017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F14017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F14017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F14017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F14017">
        <w:lastRenderedPageBreak/>
        <w:fldChar w:fldCharType="begin"/>
      </w:r>
      <w:r w:rsidR="00F14017">
        <w:instrText xml:space="preserve">title  \* Mergeformat </w:instrText>
      </w:r>
      <w:r w:rsidR="00F14017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F14017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761C0E" w:rsidRDefault="00761C0E" w:rsidP="00003EF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</w:p>
    <w:p w:rsidR="00003EF2" w:rsidRPr="00761C0E" w:rsidRDefault="00003EF2" w:rsidP="00761C0E">
      <w:r w:rsidRPr="00761C0E">
        <w:t>Use case: buy car</w:t>
      </w:r>
    </w:p>
    <w:p w:rsidR="00003EF2" w:rsidRPr="00761C0E" w:rsidRDefault="00003EF2" w:rsidP="00761C0E">
      <w:r w:rsidRPr="00761C0E">
        <w:t>Level: user-goal level</w:t>
      </w:r>
    </w:p>
    <w:p w:rsidR="00003EF2" w:rsidRPr="00761C0E" w:rsidRDefault="00003EF2" w:rsidP="00761C0E">
      <w:r w:rsidRPr="00761C0E">
        <w:t>Primary actor: customer</w:t>
      </w:r>
    </w:p>
    <w:p w:rsidR="00003EF2" w:rsidRPr="00761C0E" w:rsidRDefault="00003EF2" w:rsidP="00761C0E">
      <w:r w:rsidRPr="00761C0E">
        <w:t>Main success scenario: fill a contract with its personal data and pay the price</w:t>
      </w:r>
    </w:p>
    <w:p w:rsidR="00484C54" w:rsidRPr="00761C0E" w:rsidRDefault="00003EF2" w:rsidP="00761C0E">
      <w:r w:rsidRPr="00761C0E">
        <w:t xml:space="preserve">Extensions: </w:t>
      </w:r>
      <w:r w:rsidR="00C46A7D">
        <w:t>the car is out of stock</w:t>
      </w:r>
    </w:p>
    <w:p w:rsidR="00003EF2" w:rsidRPr="00761C0E" w:rsidRDefault="00003EF2" w:rsidP="00761C0E"/>
    <w:p w:rsidR="00003EF2" w:rsidRPr="00761C0E" w:rsidRDefault="00003EF2" w:rsidP="00761C0E">
      <w:r w:rsidRPr="00761C0E">
        <w:t>Use case: search car</w:t>
      </w:r>
    </w:p>
    <w:p w:rsidR="00003EF2" w:rsidRPr="00761C0E" w:rsidRDefault="00003EF2" w:rsidP="00761C0E">
      <w:r w:rsidRPr="00761C0E">
        <w:t>Level: sub-function</w:t>
      </w:r>
    </w:p>
    <w:p w:rsidR="00003EF2" w:rsidRPr="00761C0E" w:rsidRDefault="00003EF2" w:rsidP="00761C0E">
      <w:r w:rsidRPr="00761C0E">
        <w:t>Primary actor: customer</w:t>
      </w:r>
    </w:p>
    <w:p w:rsidR="00003EF2" w:rsidRPr="00761C0E" w:rsidRDefault="00003EF2" w:rsidP="00761C0E">
      <w:r w:rsidRPr="00761C0E">
        <w:t>Main success scenario: search a car according to desired specifications</w:t>
      </w:r>
    </w:p>
    <w:p w:rsidR="00484C54" w:rsidRPr="00761C0E" w:rsidRDefault="00484C54" w:rsidP="00761C0E"/>
    <w:p w:rsidR="00481DB5" w:rsidRPr="00761C0E" w:rsidRDefault="00481DB5" w:rsidP="00761C0E">
      <w:r w:rsidRPr="00761C0E">
        <w:t>Use case: sell car</w:t>
      </w:r>
    </w:p>
    <w:p w:rsidR="00481DB5" w:rsidRPr="00761C0E" w:rsidRDefault="00481DB5" w:rsidP="00761C0E">
      <w:r w:rsidRPr="00761C0E">
        <w:t>Level: user-goal level</w:t>
      </w:r>
    </w:p>
    <w:p w:rsidR="00481DB5" w:rsidRPr="00761C0E" w:rsidRDefault="00481DB5" w:rsidP="00761C0E">
      <w:r w:rsidRPr="00761C0E">
        <w:t>Primary actor: employee</w:t>
      </w:r>
    </w:p>
    <w:p w:rsidR="00481DB5" w:rsidRPr="00761C0E" w:rsidRDefault="00481DB5" w:rsidP="00761C0E">
      <w:r w:rsidRPr="00761C0E">
        <w:t>Main success scenario: create a contract with the customer and receive the payment</w:t>
      </w:r>
    </w:p>
    <w:p w:rsidR="00481DB5" w:rsidRPr="00761C0E" w:rsidRDefault="00481DB5" w:rsidP="00761C0E">
      <w:r w:rsidRPr="00761C0E">
        <w:t xml:space="preserve">Extensions: the customer needs time to decide about buying the car or not </w:t>
      </w:r>
    </w:p>
    <w:p w:rsidR="00003EF2" w:rsidRPr="00D047E9" w:rsidRDefault="00003EF2" w:rsidP="00003EF2">
      <w:pPr>
        <w:pStyle w:val="InfoBlue"/>
      </w:pPr>
    </w:p>
    <w:p w:rsidR="00003EF2" w:rsidRPr="00003EF2" w:rsidRDefault="00003EF2" w:rsidP="00003EF2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Default="008C4393" w:rsidP="00D047E9">
      <w:pPr>
        <w:pStyle w:val="InfoBlue"/>
      </w:pPr>
    </w:p>
    <w:p w:rsidR="0066009F" w:rsidRDefault="0066009F" w:rsidP="0066009F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67.75pt">
            <v:imagedata r:id="rId13" o:title="Use Cases Employee"/>
          </v:shape>
        </w:pict>
      </w:r>
    </w:p>
    <w:p w:rsidR="0066009F" w:rsidRPr="0066009F" w:rsidRDefault="00484C54" w:rsidP="00484C54">
      <w:pPr>
        <w:pStyle w:val="BodyText"/>
      </w:pPr>
      <w:r>
        <w:lastRenderedPageBreak/>
        <w:pict>
          <v:shape id="_x0000_i1035" type="#_x0000_t75" style="width:322.5pt;height:324.75pt">
            <v:imagedata r:id="rId14" o:title="Use Cases customer"/>
          </v:shape>
        </w:pict>
      </w:r>
      <w:r>
        <w:pict>
          <v:shape id="_x0000_i1036" type="#_x0000_t75" style="width:369pt;height:305.25pt">
            <v:imagedata r:id="rId15" o:title="Use Cases Admin"/>
          </v:shape>
        </w:pict>
      </w:r>
    </w:p>
    <w:sectPr w:rsidR="0066009F" w:rsidRPr="0066009F" w:rsidSect="008C4393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017" w:rsidRDefault="00F14017">
      <w:pPr>
        <w:spacing w:line="240" w:lineRule="auto"/>
      </w:pPr>
      <w:r>
        <w:separator/>
      </w:r>
    </w:p>
  </w:endnote>
  <w:endnote w:type="continuationSeparator" w:id="0">
    <w:p w:rsidR="00F14017" w:rsidRDefault="00F14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8B3" w:rsidRDefault="00106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8B3" w:rsidRDefault="001068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8B3" w:rsidRDefault="001068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1068B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1068B3">
            <w:t>Abrudan Darius</w:t>
          </w:r>
          <w:bookmarkStart w:id="6" w:name="_GoBack"/>
          <w:bookmarkEnd w:id="6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03EF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1068B3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017" w:rsidRDefault="00F14017">
      <w:pPr>
        <w:spacing w:line="240" w:lineRule="auto"/>
      </w:pPr>
      <w:r>
        <w:separator/>
      </w:r>
    </w:p>
  </w:footnote>
  <w:footnote w:type="continuationSeparator" w:id="0">
    <w:p w:rsidR="00F14017" w:rsidRDefault="00F140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8B3" w:rsidRDefault="00106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003EF2" w:rsidRDefault="00F14017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 w:rsidRPr="00003EF2">
      <w:rPr>
        <w:rFonts w:ascii="Arial" w:hAnsi="Arial" w:cs="Arial"/>
        <w:sz w:val="36"/>
        <w:szCs w:val="36"/>
      </w:rPr>
      <w:fldChar w:fldCharType="begin"/>
    </w:r>
    <w:r w:rsidRPr="00003EF2">
      <w:rPr>
        <w:rFonts w:ascii="Arial" w:hAnsi="Arial" w:cs="Arial"/>
        <w:sz w:val="36"/>
        <w:szCs w:val="36"/>
      </w:rPr>
      <w:instrText xml:space="preserve"> DOCPROPERTY "Company"  \* MERGEFORMAT </w:instrText>
    </w:r>
    <w:r w:rsidRPr="00003EF2">
      <w:rPr>
        <w:rFonts w:ascii="Arial" w:hAnsi="Arial" w:cs="Arial"/>
        <w:sz w:val="36"/>
        <w:szCs w:val="36"/>
      </w:rPr>
      <w:fldChar w:fldCharType="separate"/>
    </w:r>
    <w:r w:rsidR="00003EF2" w:rsidRPr="00003EF2">
      <w:rPr>
        <w:rFonts w:ascii="Arial" w:hAnsi="Arial" w:cs="Arial"/>
        <w:b/>
        <w:sz w:val="36"/>
        <w:szCs w:val="36"/>
      </w:rPr>
      <w:t>Abrudan Darius</w:t>
    </w:r>
    <w:r w:rsidRPr="00003EF2">
      <w:rPr>
        <w:rFonts w:ascii="Arial" w:hAnsi="Arial" w:cs="Arial"/>
        <w:b/>
        <w:sz w:val="36"/>
        <w:szCs w:val="36"/>
      </w:rPr>
      <w:fldChar w:fldCharType="end"/>
    </w:r>
  </w:p>
  <w:p w:rsidR="0004741B" w:rsidRPr="00003EF2" w:rsidRDefault="00F14017" w:rsidP="0004741B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003EF2">
      <w:rPr>
        <w:rFonts w:ascii="Arial" w:hAnsi="Arial" w:cs="Arial"/>
        <w:b/>
        <w:sz w:val="36"/>
        <w:szCs w:val="36"/>
      </w:rPr>
      <w:fldChar w:fldCharType="begin"/>
    </w:r>
    <w:r w:rsidRPr="00003EF2">
      <w:rPr>
        <w:rFonts w:ascii="Arial" w:hAnsi="Arial" w:cs="Arial"/>
        <w:b/>
        <w:sz w:val="36"/>
        <w:szCs w:val="36"/>
      </w:rPr>
      <w:instrText xml:space="preserve"> DOCPROPERTY "Company"  \* MERGEFORMAT </w:instrText>
    </w:r>
    <w:r w:rsidRPr="00003EF2">
      <w:rPr>
        <w:rFonts w:ascii="Arial" w:hAnsi="Arial" w:cs="Arial"/>
        <w:b/>
        <w:sz w:val="36"/>
        <w:szCs w:val="36"/>
      </w:rPr>
      <w:fldChar w:fldCharType="separate"/>
    </w:r>
    <w:r w:rsidR="00003EF2" w:rsidRPr="00003EF2">
      <w:rPr>
        <w:rFonts w:ascii="Arial" w:hAnsi="Arial" w:cs="Arial"/>
        <w:b/>
        <w:sz w:val="36"/>
        <w:szCs w:val="36"/>
      </w:rPr>
      <w:t>30233</w:t>
    </w:r>
    <w:r w:rsidRPr="00003EF2">
      <w:rPr>
        <w:rFonts w:ascii="Arial" w:hAnsi="Arial" w:cs="Arial"/>
        <w:b/>
        <w:sz w:val="36"/>
        <w:szCs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8B3" w:rsidRDefault="001068B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03EF2" w:rsidP="00003EF2">
          <w:r>
            <w:t>Car Selling Application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003EF2">
          <w:r>
            <w:t xml:space="preserve">  Date:  </w:t>
          </w:r>
          <w:r w:rsidR="00003EF2">
            <w:t>21/03/17</w:t>
          </w:r>
        </w:p>
      </w:tc>
    </w:tr>
    <w:tr w:rsidR="008C4393">
      <w:tc>
        <w:tcPr>
          <w:tcW w:w="9558" w:type="dxa"/>
          <w:gridSpan w:val="2"/>
        </w:tcPr>
        <w:p w:rsidR="008C4393" w:rsidRDefault="00A70751">
          <w:r>
            <w:t>1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03EF2"/>
    <w:rsid w:val="0004741B"/>
    <w:rsid w:val="000916B9"/>
    <w:rsid w:val="001068B3"/>
    <w:rsid w:val="002D02EB"/>
    <w:rsid w:val="00481DB5"/>
    <w:rsid w:val="00484C54"/>
    <w:rsid w:val="0056530F"/>
    <w:rsid w:val="00570E86"/>
    <w:rsid w:val="0066009F"/>
    <w:rsid w:val="00664E4B"/>
    <w:rsid w:val="006C543D"/>
    <w:rsid w:val="00761C0E"/>
    <w:rsid w:val="008C4393"/>
    <w:rsid w:val="00904F25"/>
    <w:rsid w:val="0090593F"/>
    <w:rsid w:val="00A70751"/>
    <w:rsid w:val="00C46A7D"/>
    <w:rsid w:val="00C709E3"/>
    <w:rsid w:val="00D047E9"/>
    <w:rsid w:val="00D720D3"/>
    <w:rsid w:val="00F14017"/>
    <w:rsid w:val="00FB2ED7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40CDC5"/>
  <w15:docId w15:val="{AFA2C5D1-AC9B-4D97-A0D7-8D67638D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64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Abrudan Darius</cp:lastModifiedBy>
  <cp:revision>11</cp:revision>
  <dcterms:created xsi:type="dcterms:W3CDTF">2010-02-24T09:14:00Z</dcterms:created>
  <dcterms:modified xsi:type="dcterms:W3CDTF">2017-03-22T07:54:00Z</dcterms:modified>
</cp:coreProperties>
</file>